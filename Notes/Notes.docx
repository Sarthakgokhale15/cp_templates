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7CF1" w14:textId="6F87C66E" w:rsidR="00807843" w:rsidRDefault="00BD4F04">
      <w:pPr>
        <w:pStyle w:val="Heading1"/>
      </w:pPr>
      <w:r>
        <w:t>Notes</w:t>
      </w:r>
    </w:p>
    <w:p w14:paraId="0BC01182" w14:textId="2D243E0D" w:rsidR="00807843" w:rsidRDefault="00BD4F04" w:rsidP="00BD4F04">
      <w:pPr>
        <w:pStyle w:val="ListBullet"/>
        <w:numPr>
          <w:ilvl w:val="0"/>
          <w:numId w:val="0"/>
        </w:numPr>
      </w:pPr>
      <w:r>
        <w:t>Dynamic Programming</w:t>
      </w:r>
    </w:p>
    <w:p w14:paraId="626C50E9" w14:textId="7ABC21F3" w:rsidR="00807843" w:rsidRDefault="00BD4F04" w:rsidP="00BD4F04">
      <w:pPr>
        <w:pStyle w:val="ListBullet"/>
        <w:numPr>
          <w:ilvl w:val="0"/>
          <w:numId w:val="5"/>
        </w:numPr>
      </w:pPr>
      <w:r>
        <w:t>Don’t use dp if there are loops.</w:t>
      </w: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05D4" w14:textId="77777777" w:rsidR="00A971B0" w:rsidRDefault="00A971B0">
      <w:r>
        <w:separator/>
      </w:r>
    </w:p>
    <w:p w14:paraId="0754406E" w14:textId="77777777" w:rsidR="00A971B0" w:rsidRDefault="00A971B0"/>
  </w:endnote>
  <w:endnote w:type="continuationSeparator" w:id="0">
    <w:p w14:paraId="7CFE3A08" w14:textId="77777777" w:rsidR="00A971B0" w:rsidRDefault="00A971B0">
      <w:r>
        <w:continuationSeparator/>
      </w:r>
    </w:p>
    <w:p w14:paraId="40053287" w14:textId="77777777" w:rsidR="00A971B0" w:rsidRDefault="00A97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2355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9083" w14:textId="77777777" w:rsidR="00A971B0" w:rsidRDefault="00A971B0">
      <w:r>
        <w:separator/>
      </w:r>
    </w:p>
    <w:p w14:paraId="059AD852" w14:textId="77777777" w:rsidR="00A971B0" w:rsidRDefault="00A971B0"/>
  </w:footnote>
  <w:footnote w:type="continuationSeparator" w:id="0">
    <w:p w14:paraId="08EFA170" w14:textId="77777777" w:rsidR="00A971B0" w:rsidRDefault="00A971B0">
      <w:r>
        <w:continuationSeparator/>
      </w:r>
    </w:p>
    <w:p w14:paraId="6C11079F" w14:textId="77777777" w:rsidR="00A971B0" w:rsidRDefault="00A971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C1338"/>
    <w:multiLevelType w:val="hybridMultilevel"/>
    <w:tmpl w:val="EF4CC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83722">
    <w:abstractNumId w:val="1"/>
  </w:num>
  <w:num w:numId="2" w16cid:durableId="1958754038">
    <w:abstractNumId w:val="0"/>
  </w:num>
  <w:num w:numId="3" w16cid:durableId="1507015447">
    <w:abstractNumId w:val="3"/>
  </w:num>
  <w:num w:numId="4" w16cid:durableId="941185078">
    <w:abstractNumId w:val="4"/>
  </w:num>
  <w:num w:numId="5" w16cid:durableId="2046635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04"/>
    <w:rsid w:val="000F312B"/>
    <w:rsid w:val="00807843"/>
    <w:rsid w:val="00A971B0"/>
    <w:rsid w:val="00B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5F877"/>
  <w15:chartTrackingRefBased/>
  <w15:docId w15:val="{049676DF-27C5-1240-B6B0-2530CC0E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rthakgokhale/Library/Containers/com.microsoft.Word/Data/Library/Application%20Support/Microsoft/Office/16.0/DTS/en-GB%7b30FCC150-AA77-8D4B-8334-D47A117404BD%7d/%7b03938507-DEFB-C847-A7EC-017A48B1740D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Sarthak Gokhale</cp:lastModifiedBy>
  <cp:revision>1</cp:revision>
  <cp:lastPrinted>2023-01-24T12:02:00Z</cp:lastPrinted>
  <dcterms:created xsi:type="dcterms:W3CDTF">2023-01-24T12:01:00Z</dcterms:created>
  <dcterms:modified xsi:type="dcterms:W3CDTF">2023-01-24T12:03:00Z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